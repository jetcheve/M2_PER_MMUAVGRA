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C5" w:rsidRPr="00C40FC5" w:rsidRDefault="00C40FC5" w:rsidP="00C40FC5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Réunion 18/11/13 PER</w:t>
      </w:r>
      <w:bookmarkStart w:id="0" w:name="_GoBack"/>
      <w:bookmarkEnd w:id="0"/>
    </w:p>
    <w:p w:rsidR="00C40FC5" w:rsidRDefault="00C40FC5">
      <w:pPr>
        <w:rPr>
          <w:color w:val="FF0000"/>
        </w:rPr>
      </w:pPr>
    </w:p>
    <w:p w:rsidR="00912CBD" w:rsidRDefault="005B49C4">
      <w:r w:rsidRPr="00C70759">
        <w:rPr>
          <w:color w:val="FF0000"/>
        </w:rPr>
        <w:t>2 décembre </w:t>
      </w:r>
      <w:r>
        <w:t>: pré-soutenance</w:t>
      </w:r>
      <w:r w:rsidR="00830794">
        <w:t xml:space="preserve"> de </w:t>
      </w:r>
      <w:r w:rsidR="00830794" w:rsidRPr="00830794">
        <w:rPr>
          <w:color w:val="FF0000"/>
        </w:rPr>
        <w:t>10 minutes</w:t>
      </w:r>
      <w:r>
        <w:t>, pas noté (entre 12het 14h surement, en deux fois, pour que tous les groupes passent), sans stress, pour s’entrainer.</w:t>
      </w:r>
    </w:p>
    <w:p w:rsidR="005B49C4" w:rsidRDefault="005B49C4">
      <w:r>
        <w:t>Voir régulièrement le/les clients ; c’est l’encadrant qui donne la majorité de la note</w:t>
      </w:r>
    </w:p>
    <w:p w:rsidR="005B49C4" w:rsidRPr="00DA7239" w:rsidRDefault="005B49C4">
      <w:pPr>
        <w:rPr>
          <w:color w:val="5B9BD5" w:themeColor="accent1"/>
        </w:rPr>
      </w:pPr>
      <w:r w:rsidRPr="00DA7239">
        <w:rPr>
          <w:color w:val="5B9BD5" w:themeColor="accent1"/>
        </w:rPr>
        <w:t>Semaine pro : Objectif à court terme : envoyer une liste a point qui est le plan de notre soutenance</w:t>
      </w:r>
    </w:p>
    <w:p w:rsidR="005B49C4" w:rsidRPr="00DA7239" w:rsidRDefault="005B49C4">
      <w:pPr>
        <w:rPr>
          <w:color w:val="5B9BD5" w:themeColor="accent1"/>
        </w:rPr>
      </w:pPr>
      <w:r w:rsidRPr="00DA7239">
        <w:rPr>
          <w:color w:val="5B9BD5" w:themeColor="accent1"/>
        </w:rPr>
        <w:t>Semaine d’après : les transparents</w:t>
      </w:r>
    </w:p>
    <w:p w:rsidR="005B49C4" w:rsidRDefault="005B49C4">
      <w:r>
        <w:t>TD3 : on parlera du rapport, du travail effectué</w:t>
      </w:r>
    </w:p>
    <w:p w:rsidR="005B49C4" w:rsidRDefault="005B49C4">
      <w:r>
        <w:t xml:space="preserve">TD4 : travailler la soutenance et </w:t>
      </w:r>
      <w:r w:rsidR="009F3A02">
        <w:t xml:space="preserve">le rapport </w:t>
      </w:r>
    </w:p>
    <w:p w:rsidR="005B49C4" w:rsidRDefault="005B49C4">
      <w:r>
        <w:t>La Bibliographie est IMPORTANTE, à travailler !!!</w:t>
      </w:r>
    </w:p>
    <w:p w:rsidR="009F3A02" w:rsidRDefault="009F3A02">
      <w:r>
        <w:t>Le planning n’est pas forcément cohérent, la soutenance sera la 3eme ou 4eme semaine de janvier ; donc faire un max du boulot avant les vacances car les exams sont juste après…</w:t>
      </w:r>
    </w:p>
    <w:p w:rsidR="001D1CDD" w:rsidRDefault="001D1CDD"/>
    <w:p w:rsidR="001D1CDD" w:rsidRDefault="001D1CDD">
      <w:r>
        <w:t xml:space="preserve">Domaine générale : modèles de mobilité dédié à des flottes de drone. Comment se déplacent-ils. </w:t>
      </w:r>
    </w:p>
    <w:p w:rsidR="001D1CDD" w:rsidRDefault="001D1CDD">
      <w:r>
        <w:t>Problématique : on a une zone, on veut la scanner, et on a une flotte de drone….</w:t>
      </w:r>
    </w:p>
    <w:p w:rsidR="001D1CDD" w:rsidRDefault="001D1CDD">
      <w:r>
        <w:t xml:space="preserve">Comment résoudre ce problème ? </w:t>
      </w:r>
      <w:r w:rsidR="00AF6E1E">
        <w:t>Il</w:t>
      </w:r>
      <w:r>
        <w:t xml:space="preserve"> y a différente manière d’y remédier, étudier les différents modèles, mais nous on utilisera les phéromones.</w:t>
      </w:r>
      <w:r w:rsidR="00AF6E1E">
        <w:t xml:space="preserve"> Chaque drone envoi une partie de sa map (marquer le terrain), il n’envoie pas sa position aux autre mais des infos sur la carte. </w:t>
      </w:r>
    </w:p>
    <w:p w:rsidR="00AF6E1E" w:rsidRDefault="00AF6E1E">
      <w:r>
        <w:t>Classification des algos et état de l’art (</w:t>
      </w:r>
      <w:r w:rsidR="00EB2C6B">
        <w:t>Survey</w:t>
      </w:r>
      <w:r w:rsidR="00C40FC5">
        <w:t>/revue</w:t>
      </w:r>
      <w:r>
        <w:t xml:space="preserve"> en titre dans les articles…)</w:t>
      </w:r>
      <w:r w:rsidR="00A33D6A">
        <w:t xml:space="preserve"> et comparer avec nos objectifs. </w:t>
      </w:r>
    </w:p>
    <w:p w:rsidR="00677EE1" w:rsidRDefault="00677EE1">
      <w:r>
        <w:t xml:space="preserve">Implémentation avec </w:t>
      </w:r>
      <w:proofErr w:type="spellStart"/>
      <w:r w:rsidR="00C40FC5">
        <w:t>J</w:t>
      </w:r>
      <w:r>
        <w:t>BotSim</w:t>
      </w:r>
      <w:proofErr w:type="spellEnd"/>
      <w:r>
        <w:t xml:space="preserve"> de l’</w:t>
      </w:r>
      <w:proofErr w:type="spellStart"/>
      <w:r>
        <w:t>algo</w:t>
      </w:r>
      <w:proofErr w:type="spellEnd"/>
    </w:p>
    <w:p w:rsidR="00830794" w:rsidRDefault="00830794"/>
    <w:p w:rsidR="00830794" w:rsidRDefault="00830794">
      <w:r>
        <w:t>Le plan est à revoir ; l’intro est trop rapide, on parle des deux modèles de mobilité</w:t>
      </w:r>
    </w:p>
    <w:p w:rsidR="00830794" w:rsidRDefault="00830794" w:rsidP="00830794">
      <w:pPr>
        <w:pStyle w:val="Paragraphedeliste"/>
        <w:numPr>
          <w:ilvl w:val="0"/>
          <w:numId w:val="1"/>
        </w:numPr>
      </w:pPr>
      <w:r>
        <w:t>Résultat et après limitation (vitesse et changement de direction dans les limites)</w:t>
      </w:r>
    </w:p>
    <w:p w:rsidR="00830794" w:rsidRDefault="00830794" w:rsidP="00830794">
      <w:pPr>
        <w:pStyle w:val="Paragraphedeliste"/>
        <w:numPr>
          <w:ilvl w:val="0"/>
          <w:numId w:val="1"/>
        </w:numPr>
      </w:pPr>
      <w:r>
        <w:t>Présenter notre modèle</w:t>
      </w:r>
    </w:p>
    <w:p w:rsidR="00830794" w:rsidRDefault="00830794" w:rsidP="00830794">
      <w:pPr>
        <w:pStyle w:val="Paragraphedeliste"/>
        <w:numPr>
          <w:ilvl w:val="0"/>
          <w:numId w:val="1"/>
        </w:numPr>
      </w:pPr>
      <w:r>
        <w:t>Comparer les deux modèles</w:t>
      </w:r>
    </w:p>
    <w:p w:rsidR="00830794" w:rsidRDefault="00830794" w:rsidP="00830794">
      <w:pPr>
        <w:pStyle w:val="Paragraphedeliste"/>
        <w:numPr>
          <w:ilvl w:val="0"/>
          <w:numId w:val="1"/>
        </w:numPr>
      </w:pPr>
      <w:r>
        <w:t>Il manque la biblio (comment les autres font)</w:t>
      </w:r>
    </w:p>
    <w:p w:rsidR="00830794" w:rsidRDefault="00830794" w:rsidP="00830794">
      <w:pPr>
        <w:pStyle w:val="Paragraphedeliste"/>
        <w:numPr>
          <w:ilvl w:val="0"/>
          <w:numId w:val="1"/>
        </w:numPr>
      </w:pPr>
      <w:r>
        <w:t>Rajouter sous chaque image l’url</w:t>
      </w:r>
    </w:p>
    <w:p w:rsidR="00830794" w:rsidRDefault="00830794" w:rsidP="00830794">
      <w:pPr>
        <w:pStyle w:val="Paragraphedeliste"/>
        <w:numPr>
          <w:ilvl w:val="0"/>
          <w:numId w:val="1"/>
        </w:numPr>
      </w:pPr>
      <w:r>
        <w:t>Description trop longue</w:t>
      </w:r>
      <w:r w:rsidR="00FF07A8">
        <w:t>, 13 slides pour le moment et pas complet…</w:t>
      </w:r>
    </w:p>
    <w:p w:rsidR="00830794" w:rsidRDefault="00830794" w:rsidP="00830794">
      <w:pPr>
        <w:pStyle w:val="Paragraphedeliste"/>
        <w:numPr>
          <w:ilvl w:val="0"/>
          <w:numId w:val="1"/>
        </w:numPr>
      </w:pPr>
      <w:r>
        <w:t>On peut synthétiser les résultats, pas besoin de mettre des graphes sauf si c’est indispensable.</w:t>
      </w:r>
    </w:p>
    <w:p w:rsidR="006E6EE3" w:rsidRDefault="006E6EE3" w:rsidP="006E6EE3">
      <w:pPr>
        <w:rPr>
          <w:color w:val="00B0F0"/>
        </w:rPr>
      </w:pPr>
      <w:r w:rsidRPr="00CD290C">
        <w:rPr>
          <w:color w:val="00B0F0"/>
        </w:rPr>
        <w:t>Pour vendredi, modifier le plan de la présentation et l’envoyer vers 12h. Refaire les transparents pour la semaine suivante.</w:t>
      </w:r>
      <w:r w:rsidR="00F54306" w:rsidRPr="00CD290C">
        <w:rPr>
          <w:color w:val="00B0F0"/>
        </w:rPr>
        <w:t xml:space="preserve"> Envoyer aux profs d’anglais notre boulot !!!</w:t>
      </w:r>
    </w:p>
    <w:p w:rsidR="00C40FC5" w:rsidRDefault="00C40FC5" w:rsidP="006E6EE3">
      <w:pPr>
        <w:rPr>
          <w:color w:val="00B0F0"/>
        </w:rPr>
      </w:pPr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t>-drone</w:t>
      </w:r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lastRenderedPageBreak/>
        <w:t>-flotte de drone</w:t>
      </w:r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t>-modèle de mobilité/comment ils se déplacent</w:t>
      </w:r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t>-problématique : Comment scanné une zone de manière efficace</w:t>
      </w:r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t>- bibliographie/ étude de l’existant</w:t>
      </w:r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tab/>
        <w:t xml:space="preserve">- </w:t>
      </w:r>
      <w:proofErr w:type="spellStart"/>
      <w:r w:rsidRPr="00C40FC5">
        <w:rPr>
          <w:color w:val="FF0000"/>
        </w:rPr>
        <w:t>Random</w:t>
      </w:r>
      <w:proofErr w:type="spellEnd"/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tab/>
        <w:t xml:space="preserve">- </w:t>
      </w:r>
      <w:proofErr w:type="spellStart"/>
      <w:r w:rsidRPr="00C40FC5">
        <w:rPr>
          <w:color w:val="FF0000"/>
        </w:rPr>
        <w:t>Pheromone</w:t>
      </w:r>
      <w:proofErr w:type="spellEnd"/>
    </w:p>
    <w:p w:rsidR="00C40FC5" w:rsidRPr="00C40FC5" w:rsidRDefault="00C40FC5" w:rsidP="00C40FC5">
      <w:pPr>
        <w:rPr>
          <w:color w:val="FF0000"/>
        </w:rPr>
      </w:pPr>
      <w:r w:rsidRPr="00C40FC5">
        <w:rPr>
          <w:color w:val="FF0000"/>
        </w:rPr>
        <w:t>- ce qu’on doit faire (que phéromone)</w:t>
      </w:r>
    </w:p>
    <w:p w:rsidR="00C40FC5" w:rsidRPr="00C40FC5" w:rsidRDefault="00C40FC5" w:rsidP="00C40FC5">
      <w:pPr>
        <w:rPr>
          <w:color w:val="00B0F0"/>
        </w:rPr>
      </w:pPr>
    </w:p>
    <w:p w:rsidR="00F54306" w:rsidRDefault="00F54306" w:rsidP="006E6EE3"/>
    <w:p w:rsidR="009F3A02" w:rsidRDefault="009F3A02"/>
    <w:p w:rsidR="005B49C4" w:rsidRDefault="005B49C4"/>
    <w:p w:rsidR="005B49C4" w:rsidRDefault="005B49C4"/>
    <w:sectPr w:rsidR="005B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8166E"/>
    <w:multiLevelType w:val="hybridMultilevel"/>
    <w:tmpl w:val="1FE2901A"/>
    <w:lvl w:ilvl="0" w:tplc="A23E8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516D6"/>
    <w:multiLevelType w:val="hybridMultilevel"/>
    <w:tmpl w:val="6D5A8E6A"/>
    <w:lvl w:ilvl="0" w:tplc="59520EA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C4"/>
    <w:rsid w:val="001D1CDD"/>
    <w:rsid w:val="002422B4"/>
    <w:rsid w:val="005B49C4"/>
    <w:rsid w:val="00677EE1"/>
    <w:rsid w:val="006E6EE3"/>
    <w:rsid w:val="00830794"/>
    <w:rsid w:val="00912CBD"/>
    <w:rsid w:val="009F3A02"/>
    <w:rsid w:val="00A33D6A"/>
    <w:rsid w:val="00AF6E1E"/>
    <w:rsid w:val="00C40FC5"/>
    <w:rsid w:val="00C70759"/>
    <w:rsid w:val="00CD290C"/>
    <w:rsid w:val="00DA7239"/>
    <w:rsid w:val="00EB2C6B"/>
    <w:rsid w:val="00F54306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4D77F434</Template>
  <TotalTime>64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tessier</dc:creator>
  <cp:keywords/>
  <dc:description/>
  <cp:lastModifiedBy>Florian Castagnet</cp:lastModifiedBy>
  <cp:revision>15</cp:revision>
  <dcterms:created xsi:type="dcterms:W3CDTF">2013-11-18T11:11:00Z</dcterms:created>
  <dcterms:modified xsi:type="dcterms:W3CDTF">2013-11-18T12:25:00Z</dcterms:modified>
</cp:coreProperties>
</file>